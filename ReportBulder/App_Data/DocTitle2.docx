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D77CF" w:rsidR="00745906" w:rsidP="00745906" w:rsidRDefault="00745906">
      <w:pPr>
        <w:pStyle w:val="Title"/>
        <w:spacing w:before="120"/>
        <w:jc w:val="center"/>
        <w:rPr>
          <w:rFonts w:ascii="Segoe UI" w:hAnsi="Segoe UI" w:cs="Segoe UI"/>
          <w:lang w:val="uk-UA"/>
        </w:rPr>
      </w:pPr>
      <w:r w:rsidRPr="006D77CF">
        <w:rPr>
          <w:rFonts w:ascii="Segoe UI" w:hAnsi="Segoe UI" w:cs="Segoe UI"/>
          <w:lang w:val="uk-UA"/>
        </w:rPr>
        <w:t>Архивация записи</w:t>
      </w:r>
    </w:p>
    <w:p w:rsidRPr="006D77CF" w:rsidR="00745906" w:rsidP="00745906" w:rsidRDefault="00B43C68">
      <w:pPr>
        <w:pStyle w:val="1"/>
        <w:rPr>
          <w:rFonts w:ascii="Segoe UI" w:hAnsi="Segoe UI" w:cs="Segoe UI"/>
          <w:b w:val="0"/>
          <w:sz w:val="20"/>
          <w:szCs w:val="20"/>
          <w:lang w:val="uk-UA"/>
        </w:rPr>
      </w:pPr>
      <w:r>
        <w:rPr>
          <w:lang w:val="uk-UA"/>
        </w:rPr>
        <w:t>Информация о договоре</w:t>
      </w:r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 xml:space="preserve">Договор </w:t>
      </w:r>
      <w:proofErr w:type="gramStart"/>
      <w:r w:rsidRPr="00C62606">
        <w:rPr>
          <w:lang w:val="ru-RU"/>
        </w:rPr>
        <w:t>№:</w:t>
      </w:r>
      <w:r w:rsidR="0036792A">
        <w:t xml:space="preserve"> </w:t>
      </w:r>
      <w:bookmarkStart w:name="DocNumber" w:id="0"/>
      <w:r>
        <w:t>2</w:t>
      </w:r>
      <w:bookmarkEnd w:id="0"/>
      <w:r w:rsidR="00C62606">
        <w:rPr>
          <w:lang w:val="ru-RU"/>
        </w:rPr>
        <w:t xml:space="preserve"> </w:t>
      </w:r>
      <w:r w:rsidR="00C62606">
        <w:t xml:space="preserve"> </w:t>
      </w:r>
      <w:proofErr w:type="gramEnd"/>
      <w:r w:rsidRPr="00C62606">
        <w:rPr>
          <w:lang w:val="ru-RU"/>
        </w:rPr>
        <w:t xml:space="preserve">от  </w:t>
      </w:r>
      <w:bookmarkStart w:name="DocDate" w:id="1"/>
      <w:r>
        <w:t>11.03.2016</w:t>
      </w:r>
      <w:bookmarkEnd w:id="1"/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 xml:space="preserve">С кем заключён:  </w:t>
      </w:r>
      <w:bookmarkStart w:name="PartnerLabel" w:id="2"/>
      <w:r>
        <w:t>Канал 2+2</w:t>
      </w:r>
      <w:bookmarkEnd w:id="2"/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>Список приложений к договору:</w:t>
      </w:r>
    </w:p>
    <w:p w:rsidRPr="00DC1F19" w:rsidR="00B43C68" w:rsidP="00745906" w:rsidRDefault="00B43C68">
      <w:pPr>
        <w:rPr>
          <w:b w:val="0"/>
          <w:bCs w:val="0"/>
          <w:lang w:val="ru-RU"/>
        </w:rPr>
      </w:pPr>
      <w:r w:rsidRPr="00C62606">
        <w:rPr>
          <w:b w:val="0"/>
          <w:bCs w:val="0"/>
          <w:lang w:val="ru-RU"/>
        </w:rPr>
        <w:tab/>
      </w:r>
      <w:bookmarkStart w:name="ExtraList" w:id="3"/>
      <w:r>
        <w:t>JJ23.txt, ooo.docx</w:t>
      </w:r>
      <w:bookmarkEnd w:id="3"/>
    </w:p>
    <w:p w:rsidRPr="00B43C68" w:rsidR="00745906" w:rsidP="00745906" w:rsidRDefault="00B43C68">
      <w:pPr>
        <w:pStyle w:val="1"/>
        <w:rPr>
          <w:lang w:val="ru-RU"/>
        </w:rPr>
      </w:pPr>
      <w:r>
        <w:rPr>
          <w:lang w:val="uk-UA"/>
        </w:rPr>
        <w:t>Согласование</w:t>
      </w:r>
    </w:p>
    <w:p w:rsidRPr="00C62606" w:rsidR="00745906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Юрист: </w:t>
      </w:r>
      <w:bookmarkStart w:name="LoyerName" w:id="4"/>
      <w:r>
        <w:t>Григорий Ярчук</w:t>
      </w:r>
      <w:bookmarkEnd w:id="4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Решение: </w:t>
      </w:r>
      <w:bookmarkStart w:name="Decision" w:id="5"/>
      <w:r>
        <w:t>Принято</w:t>
      </w:r>
      <w:bookmarkEnd w:id="5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Дата: </w:t>
      </w:r>
      <w:bookmarkStart w:name="DecDate" w:id="6"/>
      <w:r>
        <w:t>20.03.2016</w:t>
      </w:r>
      <w:bookmarkStart w:name="_GoBack" w:id="7"/>
      <w:bookmarkEnd w:id="6"/>
      <w:bookmarkEnd w:id="7"/>
    </w:p>
    <w:p w:rsidRPr="00C62606" w:rsidR="00B43C68" w:rsidP="00745906" w:rsidRDefault="00B43C68">
      <w:pPr>
        <w:rPr>
          <w:bCs w:val="0"/>
          <w:lang w:val="ru-RU"/>
        </w:rPr>
      </w:pPr>
      <w:proofErr w:type="spellStart"/>
      <w:r w:rsidRPr="00C62606">
        <w:rPr>
          <w:bCs w:val="0"/>
          <w:lang w:val="ru-RU"/>
        </w:rPr>
        <w:t>Главн</w:t>
      </w:r>
      <w:proofErr w:type="spellEnd"/>
      <w:r w:rsidRPr="00C62606">
        <w:rPr>
          <w:bCs w:val="0"/>
          <w:lang w:val="ru-RU"/>
        </w:rPr>
        <w:t xml:space="preserve">. Бухгалтер: </w:t>
      </w:r>
      <w:bookmarkStart w:name="BookName" w:id="8"/>
      <w:r>
        <w:t>Ирина Клеменчук</w:t>
      </w:r>
      <w:bookmarkEnd w:id="8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Решение: </w:t>
      </w:r>
      <w:bookmarkStart w:name="BookDecision" w:id="9"/>
      <w:r>
        <w:t>Принято</w:t>
      </w:r>
      <w:bookmarkEnd w:id="9"/>
    </w:p>
    <w:p w:rsidRPr="00C62606" w:rsidR="00745906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Дата: </w:t>
      </w:r>
      <w:bookmarkStart w:name="BookDate" w:id="10"/>
      <w:r>
        <w:t>22.04.2016</w:t>
      </w:r>
      <w:bookmarkEnd w:id="10"/>
    </w:p>
    <w:p w:rsidRPr="00C62606" w:rsidR="00B43C68" w:rsidP="00745906" w:rsidRDefault="00B43C68">
      <w:pPr>
        <w:rPr>
          <w:bCs w:val="0"/>
          <w:lang w:val="ru-RU"/>
        </w:rPr>
      </w:pPr>
    </w:p>
    <w:p w:rsidRPr="006D77CF" w:rsidR="00B43C68" w:rsidP="00745906" w:rsidRDefault="00B43C68">
      <w:pPr>
        <w:rPr>
          <w:lang w:val="ru-RU"/>
        </w:rPr>
      </w:pPr>
      <w:r w:rsidRPr="00C62606">
        <w:rPr>
          <w:bCs w:val="0"/>
          <w:lang w:val="ru-RU"/>
        </w:rPr>
        <w:t xml:space="preserve">Решение об архивации принял: </w:t>
      </w:r>
      <w:bookmarkStart w:name="ArchDecisionName" w:id="11"/>
      <w:r>
        <w:t>Григорий Приходько</w:t>
      </w:r>
      <w:bookmarkEnd w:id="11"/>
    </w:p>
    <w:p w:rsidRPr="00B43C68" w:rsidR="00745906" w:rsidP="00745906" w:rsidRDefault="00B43C68">
      <w:pPr>
        <w:pStyle w:val="1"/>
        <w:rPr>
          <w:lang w:val="ru-RU"/>
        </w:rPr>
      </w:pPr>
      <w:r w:rsidRPr="006D77CF">
        <w:rPr>
          <w:lang w:val="ru-RU"/>
        </w:rPr>
        <w:t>Архивация</w:t>
      </w:r>
    </w:p>
    <w:p w:rsidRPr="006D77CF" w:rsidR="00F16202" w:rsidP="00745906" w:rsidRDefault="00B43C68">
      <w:pPr>
        <w:rPr>
          <w:bCs w:val="0"/>
          <w:lang w:val="ru-RU"/>
        </w:rPr>
      </w:pPr>
      <w:r w:rsidRPr="006D77CF">
        <w:rPr>
          <w:bCs w:val="0"/>
          <w:lang w:val="ru-RU"/>
        </w:rPr>
        <w:t xml:space="preserve">Договор закрыт в связи с: </w:t>
      </w:r>
      <w:bookmarkStart w:name="ArchReason" w:id="12"/>
      <w:r>
        <w:t>Принято</w:t>
      </w:r>
      <w:bookmarkEnd w:id="12"/>
    </w:p>
    <w:p w:rsidRPr="006D77CF" w:rsidR="00B43C68" w:rsidP="00745906" w:rsidRDefault="00B43C68">
      <w:pPr>
        <w:rPr>
          <w:lang w:val="ru-RU"/>
        </w:rPr>
      </w:pPr>
      <w:proofErr w:type="spellStart"/>
      <w:r w:rsidRPr="006D77CF">
        <w:rPr>
          <w:bCs w:val="0"/>
        </w:rPr>
        <w:t>Дата</w:t>
      </w:r>
      <w:proofErr w:type="spellEnd"/>
      <w:r w:rsidRPr="006D77CF">
        <w:rPr>
          <w:bCs w:val="0"/>
        </w:rPr>
        <w:t xml:space="preserve">: </w:t>
      </w:r>
      <w:bookmarkStart w:name="ArchDate" w:id="13"/>
      <w:r>
        <w:t>23.04.2016</w:t>
      </w:r>
      <w:bookmarkEnd w:id="13"/>
    </w:p>
    <w:sectPr w:rsidRPr="006D77CF" w:rsidR="00B43C68" w:rsidSect="00B107F6">
      <w:footerReference w:type="default" r:id="rId7"/>
      <w:headerReference w:type="first" r:id="rId8"/>
      <w:pgSz w:w="16839" w:h="11907" w:orient="landscape" w:code="9"/>
      <w:pgMar w:top="1080" w:right="144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49" w:rsidRDefault="00B63649" w:rsidP="00B5701A">
      <w:pPr>
        <w:spacing w:before="0" w:after="0"/>
      </w:pPr>
      <w:r>
        <w:separator/>
      </w:r>
    </w:p>
  </w:endnote>
  <w:endnote w:type="continuationSeparator" w:id="0">
    <w:p w:rsidR="00B63649" w:rsidRDefault="00B63649" w:rsidP="00B570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1"/>
    </w:pPr>
    <w:proofErr w:type="spellStart"/>
    <w:r>
      <w:t>Страница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B43C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49" w:rsidRDefault="00B63649" w:rsidP="00B5701A">
      <w:pPr>
        <w:spacing w:before="0" w:after="0"/>
      </w:pPr>
      <w:r>
        <w:separator/>
      </w:r>
    </w:p>
  </w:footnote>
  <w:footnote w:type="continuationSeparator" w:id="0">
    <w:p w:rsidR="00B63649" w:rsidRDefault="00B63649" w:rsidP="00B570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9A00FA" wp14:editId="0D246857">
          <wp:simplePos x="0" y="0"/>
          <wp:positionH relativeFrom="column">
            <wp:posOffset>-373380</wp:posOffset>
          </wp:positionH>
          <wp:positionV relativeFrom="paragraph">
            <wp:posOffset>-365760</wp:posOffset>
          </wp:positionV>
          <wp:extent cx="1184910" cy="1073785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0" cy="1073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8D"/>
    <w:rsid w:val="00034DC9"/>
    <w:rsid w:val="002207DE"/>
    <w:rsid w:val="00364F45"/>
    <w:rsid w:val="0036792A"/>
    <w:rsid w:val="0057004C"/>
    <w:rsid w:val="00592D15"/>
    <w:rsid w:val="006D77CF"/>
    <w:rsid w:val="006E00EC"/>
    <w:rsid w:val="00745906"/>
    <w:rsid w:val="0080177F"/>
    <w:rsid w:val="00874BBC"/>
    <w:rsid w:val="0088138D"/>
    <w:rsid w:val="008A67E8"/>
    <w:rsid w:val="008F210F"/>
    <w:rsid w:val="00943264"/>
    <w:rsid w:val="009A779E"/>
    <w:rsid w:val="00AC0150"/>
    <w:rsid w:val="00AE16C8"/>
    <w:rsid w:val="00AE5D13"/>
    <w:rsid w:val="00B43C68"/>
    <w:rsid w:val="00B5701A"/>
    <w:rsid w:val="00B63649"/>
    <w:rsid w:val="00C62606"/>
    <w:rsid w:val="00D90F67"/>
    <w:rsid w:val="00DC1F19"/>
    <w:rsid w:val="00E45E08"/>
    <w:rsid w:val="00E76147"/>
    <w:rsid w:val="00ED02A0"/>
    <w:rsid w:val="00F02D48"/>
    <w:rsid w:val="00F04EB6"/>
    <w:rsid w:val="00F16202"/>
    <w:rsid w:val="00F50CF7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FC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b/>
        <w:bCs/>
        <w:color w:val="002060"/>
        <w:kern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906"/>
    <w:pPr>
      <w:spacing w:before="40" w:after="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38D"/>
    <w:rPr>
      <w:color w:val="808080"/>
    </w:rPr>
  </w:style>
  <w:style w:type="paragraph" w:customStyle="1" w:styleId="1">
    <w:name w:val="заголовок 1"/>
    <w:basedOn w:val="Normal"/>
    <w:next w:val="Normal"/>
    <w:link w:val="10"/>
    <w:uiPriority w:val="9"/>
    <w:qFormat/>
    <w:rsid w:val="00745906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">
    <w:name w:val="верхний колонтитул"/>
    <w:basedOn w:val="Normal"/>
    <w:link w:val="a0"/>
    <w:uiPriority w:val="99"/>
    <w:unhideWhenUsed/>
    <w:rsid w:val="0074590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0">
    <w:name w:val="Верхний колонтитул (знак)"/>
    <w:basedOn w:val="DefaultParagraphFont"/>
    <w:link w:val="a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a1">
    <w:name w:val="нижний колонтитул"/>
    <w:basedOn w:val="Normal"/>
    <w:link w:val="a2"/>
    <w:uiPriority w:val="99"/>
    <w:unhideWhenUsed/>
    <w:rsid w:val="0074590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2">
    <w:name w:val="Нижний колонтитул (знак)"/>
    <w:basedOn w:val="DefaultParagraphFont"/>
    <w:link w:val="a1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45906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5906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  <w:lang w:val="ru-RU" w:eastAsia="ru-RU"/>
    </w:rPr>
  </w:style>
  <w:style w:type="table" w:customStyle="1" w:styleId="a3">
    <w:name w:val="Таблица отчета о состоянии"/>
    <w:basedOn w:val="TableNormal"/>
    <w:uiPriority w:val="99"/>
    <w:rsid w:val="00745906"/>
    <w:pPr>
      <w:spacing w:before="40" w:after="40" w:line="240" w:lineRule="auto"/>
    </w:pPr>
    <w:rPr>
      <w:color w:val="595959" w:themeColor="text1" w:themeTint="A6"/>
      <w:lang w:val="ru-RU" w:eastAsia="ru-RU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character" w:customStyle="1" w:styleId="10">
    <w:name w:val="Заголовок 1 (знак)"/>
    <w:basedOn w:val="DefaultParagraphFont"/>
    <w:link w:val="1"/>
    <w:uiPriority w:val="9"/>
    <w:rsid w:val="00745906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val="ru-RU" w:eastAsia="ru-RU"/>
    </w:rPr>
  </w:style>
  <w:style w:type="table" w:styleId="PlainTable1">
    <w:name w:val="Plain Table 1"/>
    <w:basedOn w:val="TableNormal"/>
    <w:uiPriority w:val="40"/>
    <w:rsid w:val="00745906"/>
    <w:pPr>
      <w:spacing w:before="40" w:after="0" w:line="240" w:lineRule="auto"/>
    </w:pPr>
    <w:rPr>
      <w:color w:val="595959" w:themeColor="text1" w:themeTint="A6"/>
      <w:lang w:val="ru-RU"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ettings" Target="/word/settings.xml" Id="rId3" /><Relationship Type="http://schemas.openxmlformats.org/officeDocument/2006/relationships/footer" Target="/word/foot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F0B6-6ABB-4474-A37E-A0BD142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Beta1Template.dotx</Template>
  <TotalTime>631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Syngaivskyi</dc:creator>
  <cp:keywords/>
  <dc:description/>
  <cp:lastModifiedBy>Nazar Syngaivskyi</cp:lastModifiedBy>
  <cp:revision>20</cp:revision>
  <dcterms:created xsi:type="dcterms:W3CDTF">2017-08-27T12:51:00Z</dcterms:created>
  <dcterms:modified xsi:type="dcterms:W3CDTF">2017-08-28T01:07:00Z</dcterms:modified>
</cp:coreProperties>
</file>